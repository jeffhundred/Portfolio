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7A82861D" w14:textId="77777777" w:rsidTr="009F13C8">
        <w:trPr>
          <w:trHeight w:val="26"/>
        </w:trPr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Hlk520070961"/>
          <w:p w14:paraId="76A61851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96D21A6" wp14:editId="1AB0C1B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C9D5590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D9AB6A33146049A19677AB341CBB534F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CB439D">
                  <w:t>bb</w:t>
                </w:r>
              </w:sdtContent>
            </w:sdt>
          </w:p>
          <w:p w14:paraId="5CFFCD8A" w14:textId="77777777" w:rsidR="00A50939" w:rsidRPr="00906BEE" w:rsidRDefault="00D2711F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3674AC64FB314B8F9664CEB3552B0FF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5C7D198C" w14:textId="3A0D6886" w:rsidR="002C2CDD" w:rsidRPr="00906BEE" w:rsidRDefault="00104412" w:rsidP="00104412">
            <w:r>
              <w:t xml:space="preserve">I am a recent West Chester graduate with a B.S. in Computer Science looking to </w:t>
            </w:r>
            <w:r w:rsidR="004F5D79">
              <w:t xml:space="preserve">begin a career in </w:t>
            </w:r>
            <w:r w:rsidR="00ED4A5A">
              <w:t>web</w:t>
            </w:r>
            <w:r w:rsidR="00CD652E">
              <w:t>/software</w:t>
            </w:r>
            <w:r w:rsidR="00ED4A5A">
              <w:t xml:space="preserve"> development. You can take a look at my portfolio </w:t>
            </w:r>
            <w:hyperlink r:id="rId8" w:history="1">
              <w:r w:rsidR="00ED4A5A" w:rsidRPr="00ED4A5A">
                <w:rPr>
                  <w:rStyle w:val="Hyperlink"/>
                </w:rPr>
                <w:t>here</w:t>
              </w:r>
            </w:hyperlink>
            <w:r w:rsidR="00ED4A5A">
              <w:t>.</w:t>
            </w:r>
          </w:p>
          <w:p w14:paraId="1EB0D185" w14:textId="00362908" w:rsidR="00CB439D" w:rsidRDefault="00D2711F" w:rsidP="00DD40E6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2A7408F66924BBEBE36887F569C477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5A12313F" w14:textId="6E8F573D" w:rsidR="00204368" w:rsidRDefault="00204368" w:rsidP="00CB439D">
            <w:pPr>
              <w:spacing w:after="160"/>
            </w:pPr>
            <w:r>
              <w:t>Strong understanding of</w:t>
            </w:r>
            <w:r w:rsidR="008D226B">
              <w:t xml:space="preserve"> </w:t>
            </w:r>
            <w:r>
              <w:t xml:space="preserve">HTML, CSS, Javascript, R, </w:t>
            </w:r>
            <w:r w:rsidR="00DD40E6">
              <w:t xml:space="preserve">Java </w:t>
            </w:r>
            <w:r>
              <w:t>and Python languages.</w:t>
            </w:r>
          </w:p>
          <w:p w14:paraId="0C12B567" w14:textId="308D5CD0" w:rsidR="00DD40E6" w:rsidRDefault="00DD40E6" w:rsidP="00CB439D">
            <w:pPr>
              <w:spacing w:after="160"/>
            </w:pPr>
            <w:r>
              <w:t>Experience with ReactJS as well as other JS frameworks such as jQuery and p5.js.</w:t>
            </w:r>
          </w:p>
          <w:p w14:paraId="592486FC" w14:textId="77777777" w:rsidR="002C2299" w:rsidRDefault="00FA56E8" w:rsidP="00CB439D">
            <w:pPr>
              <w:spacing w:after="160"/>
            </w:pPr>
            <w:r>
              <w:t>Knowledge of</w:t>
            </w:r>
            <w:r w:rsidR="00204368">
              <w:t xml:space="preserve"> MySQL, Microsoft Access, and other database</w:t>
            </w:r>
            <w:r w:rsidR="00F503EF">
              <w:t xml:space="preserve"> technologies.</w:t>
            </w:r>
          </w:p>
          <w:p w14:paraId="64C5B19C" w14:textId="2DE2F695" w:rsidR="00D35FAA" w:rsidRPr="00D35FAA" w:rsidRDefault="00DD40E6" w:rsidP="00DD40E6">
            <w:pPr>
              <w:spacing w:after="160"/>
              <w:rPr>
                <w:b/>
                <w:bCs/>
              </w:rPr>
            </w:pPr>
            <w:r>
              <w:t>Basic understanding of Git version control and Node Package Manager (npm).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1F4F3304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F3B8EDB" w14:textId="77777777" w:rsidR="00C612DA" w:rsidRPr="00906BEE" w:rsidRDefault="00D2711F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C0089E6FEEF648008FC721BAF13487C5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CB439D">
                        <w:t>Benjamin boyer</w:t>
                      </w:r>
                    </w:sdtContent>
                  </w:sdt>
                </w:p>
                <w:p w14:paraId="7AE43196" w14:textId="4650B1A7" w:rsidR="00906BEE" w:rsidRPr="00906BEE" w:rsidRDefault="00D2711F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3116916C43D14BE18952DB8DFE62AAF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B586C">
                        <w:t>developer</w:t>
                      </w:r>
                    </w:sdtContent>
                  </w:sdt>
                </w:p>
              </w:tc>
            </w:tr>
          </w:tbl>
          <w:p w14:paraId="3C64ED1B" w14:textId="77777777" w:rsidR="002C2CDD" w:rsidRPr="00906BEE" w:rsidRDefault="00D2711F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2FE17236D8341ADAD09125E854A16B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06E8F7AF" w14:textId="65433673" w:rsidR="002C2CDD" w:rsidRPr="00906BEE" w:rsidRDefault="00104412" w:rsidP="007569C1">
            <w:pPr>
              <w:pStyle w:val="Heading4"/>
            </w:pPr>
            <w:r>
              <w:t>Deli clerk</w:t>
            </w:r>
            <w:r w:rsidR="008D226B">
              <w:t>/grocery associate</w:t>
            </w:r>
            <w:r w:rsidR="002C2CDD" w:rsidRPr="00906BEE">
              <w:t xml:space="preserve"> • </w:t>
            </w:r>
            <w:r>
              <w:t>giant food stores</w:t>
            </w:r>
            <w:r w:rsidR="002C2CDD" w:rsidRPr="00906BEE">
              <w:t xml:space="preserve"> • </w:t>
            </w:r>
            <w:r>
              <w:t>april 2015</w:t>
            </w:r>
            <w:r w:rsidR="00F47E97" w:rsidRPr="00906BEE">
              <w:t xml:space="preserve"> – </w:t>
            </w:r>
            <w:r w:rsidR="008D226B">
              <w:t>current</w:t>
            </w:r>
          </w:p>
          <w:p w14:paraId="3272A401" w14:textId="77777777" w:rsidR="002C2CDD" w:rsidRPr="00906BEE" w:rsidRDefault="00171DD7" w:rsidP="007569C1">
            <w:r>
              <w:t>Providing excellent customer service by supplying a variety of products in a fast-paced retail atmosphere. Daily duties included maintaining a clean workspace, taking inventory, and occasionally assisting adjacent departments.</w:t>
            </w:r>
            <w:r w:rsidR="00CB439D">
              <w:t xml:space="preserve"> </w:t>
            </w:r>
          </w:p>
          <w:p w14:paraId="730A9360" w14:textId="77777777" w:rsidR="002C2CDD" w:rsidRPr="00906BEE" w:rsidRDefault="00FD3707" w:rsidP="007569C1">
            <w:pPr>
              <w:pStyle w:val="Heading4"/>
            </w:pPr>
            <w:r>
              <w:t>Ride operator</w:t>
            </w:r>
            <w:r w:rsidR="002C2CDD" w:rsidRPr="00906BEE">
              <w:t xml:space="preserve"> • </w:t>
            </w:r>
            <w:r>
              <w:t>hershey entertainment and resorts</w:t>
            </w:r>
            <w:r w:rsidR="002C2CDD" w:rsidRPr="00906BEE">
              <w:t xml:space="preserve"> • </w:t>
            </w:r>
            <w:r>
              <w:t>summer 2014</w:t>
            </w:r>
          </w:p>
          <w:p w14:paraId="77C4C1FB" w14:textId="77777777" w:rsidR="002C2CDD" w:rsidRPr="00906BEE" w:rsidRDefault="00FD3707" w:rsidP="007569C1">
            <w:r>
              <w:t xml:space="preserve">Operating a variety of rides within a group setting. Typical workday tasks involve maintaining a high level of safety, efficiency, and positivity, while ensuring our guests are having an enjoyable experience. </w:t>
            </w:r>
          </w:p>
          <w:p w14:paraId="5252C0FB" w14:textId="77777777" w:rsidR="002C2CDD" w:rsidRPr="00906BEE" w:rsidRDefault="00D2711F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38020DBEC42C4ADF808F585B3B8EFEA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4BC22E55" w14:textId="77777777" w:rsidR="002C2CDD" w:rsidRPr="00906BEE" w:rsidRDefault="00492883" w:rsidP="007569C1">
            <w:pPr>
              <w:pStyle w:val="Heading4"/>
            </w:pPr>
            <w:r>
              <w:t>bs computer science</w:t>
            </w:r>
            <w:r w:rsidR="002C2CDD" w:rsidRPr="00906BEE">
              <w:t xml:space="preserve"> •</w:t>
            </w:r>
            <w:r>
              <w:t>2018</w:t>
            </w:r>
            <w:r w:rsidR="002C2CDD" w:rsidRPr="00906BEE">
              <w:t xml:space="preserve"> • </w:t>
            </w:r>
            <w:r>
              <w:t>west chester university of pennsylvania</w:t>
            </w:r>
          </w:p>
          <w:p w14:paraId="737841DA" w14:textId="12CBEF1F" w:rsidR="00261B2C" w:rsidRPr="00DA7AF1" w:rsidRDefault="00DA7AF1" w:rsidP="00CB439D">
            <w:r w:rsidRPr="00DA7AF1">
              <w:t>Classroom experience with</w:t>
            </w:r>
            <w:r w:rsidR="004F5D79">
              <w:t xml:space="preserve"> designing user interfaces as well as database management</w:t>
            </w:r>
            <w:r w:rsidR="00204368">
              <w:t>. Other coursework including computer security, compilers, and operating systems.</w:t>
            </w:r>
            <w:r w:rsidR="00AE4556" w:rsidRPr="00DA7AF1">
              <w:tab/>
            </w:r>
          </w:p>
          <w:p w14:paraId="67833344" w14:textId="77777777" w:rsidR="002C2CDD" w:rsidRPr="00906BEE" w:rsidRDefault="002C2CDD" w:rsidP="007569C1"/>
          <w:p w14:paraId="2F52A746" w14:textId="77777777" w:rsidR="002C2CDD" w:rsidRPr="00906BEE" w:rsidRDefault="00CB439D" w:rsidP="007569C1">
            <w:pPr>
              <w:pStyle w:val="Heading4"/>
            </w:pPr>
            <w:r>
              <w:t>Hs diploma</w:t>
            </w:r>
            <w:r w:rsidR="002C2CDD" w:rsidRPr="00906BEE">
              <w:t xml:space="preserve">• </w:t>
            </w:r>
            <w:r>
              <w:t>2013</w:t>
            </w:r>
            <w:r w:rsidR="002C2CDD" w:rsidRPr="00906BEE">
              <w:t xml:space="preserve"> • </w:t>
            </w:r>
            <w:r>
              <w:t>lebanon high school</w:t>
            </w:r>
          </w:p>
          <w:p w14:paraId="10E7EDAB" w14:textId="77777777" w:rsidR="002C2CDD" w:rsidRPr="00906BEE" w:rsidRDefault="00CB439D" w:rsidP="00CB439D">
            <w:r>
              <w:t>Four years of classroom experience in computer technologies and programming.</w:t>
            </w:r>
          </w:p>
          <w:p w14:paraId="2C95664E" w14:textId="77777777" w:rsidR="00741125" w:rsidRPr="00906BEE" w:rsidRDefault="00741125" w:rsidP="00741125"/>
        </w:tc>
      </w:tr>
    </w:tbl>
    <w:p w14:paraId="7C60072F" w14:textId="1CD18A1E" w:rsidR="004E5897" w:rsidRDefault="004E5897" w:rsidP="00E22E87">
      <w:pPr>
        <w:pStyle w:val="NoSpacing"/>
      </w:pPr>
    </w:p>
    <w:p w14:paraId="2DAC68E8" w14:textId="4A41551C" w:rsidR="004E5897" w:rsidRDefault="004E5897" w:rsidP="004E5897"/>
    <w:p w14:paraId="6A902E51" w14:textId="2BA068F7" w:rsidR="00290AAA" w:rsidRPr="004E5897" w:rsidRDefault="004E5897" w:rsidP="00BA53EE">
      <w:pPr>
        <w:tabs>
          <w:tab w:val="left" w:pos="2175"/>
        </w:tabs>
      </w:pPr>
      <w:r>
        <w:tab/>
      </w:r>
      <w:bookmarkEnd w:id="0"/>
    </w:p>
    <w:sectPr w:rsidR="00290AAA" w:rsidRPr="004E5897" w:rsidSect="00EF7C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6A24F" w14:textId="77777777" w:rsidR="00D2711F" w:rsidRDefault="00D2711F" w:rsidP="00713050">
      <w:pPr>
        <w:spacing w:line="240" w:lineRule="auto"/>
      </w:pPr>
      <w:r>
        <w:separator/>
      </w:r>
    </w:p>
  </w:endnote>
  <w:endnote w:type="continuationSeparator" w:id="0">
    <w:p w14:paraId="4CF13B44" w14:textId="77777777" w:rsidR="00D2711F" w:rsidRDefault="00D2711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D55BD" w14:textId="77777777" w:rsidR="0014689B" w:rsidRDefault="00146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7F776C6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9660C4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CF0D366" wp14:editId="5DEAAFA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DC0FF53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0B176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F621521" wp14:editId="40D15CF1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575859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8D4F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AE76E1B" wp14:editId="5B77D281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9D3952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2303BE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ED390C2" wp14:editId="3565198D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74FA60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8FCF02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EEDD8B4951414B89889305A0BEB7B24E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3878B6F" w14:textId="77777777" w:rsidR="00684488" w:rsidRPr="00CA3DF1" w:rsidRDefault="003979EE" w:rsidP="00811117">
              <w:pPr>
                <w:pStyle w:val="Footer"/>
              </w:pPr>
              <w:r w:rsidRPr="00906BEE">
                <w:t>You might want to include your GPA and a summary of relevant coursework, awards, and honors.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23D7BA02BFD473D859CA87819D8CDB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1FCE24A" w14:textId="77777777" w:rsidR="00684488" w:rsidRPr="00C2098A" w:rsidRDefault="00C229EE" w:rsidP="00811117">
              <w:pPr>
                <w:pStyle w:val="Footer"/>
              </w:pPr>
              <w:r>
                <w:t xml:space="preserve">(717) – 679 – 9170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625DED6CDDE441BA9B11FCD8FA78EE5D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D81F6DD" w14:textId="77777777" w:rsidR="00684488" w:rsidRPr="00C2098A" w:rsidRDefault="00C229EE" w:rsidP="00811117">
              <w:pPr>
                <w:pStyle w:val="Footer"/>
              </w:pPr>
              <w:r w:rsidRPr="00906BEE">
                <w:t>On the Home tab of the ribbon, check out Styles to apply the formatting you need with just a click.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F607A68C6D2C40609EDB4417CA0A95BF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DE86F26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96D36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53629" w14:textId="77777777" w:rsidR="00217980" w:rsidRDefault="003979EE" w:rsidP="003979EE">
    <w:pPr>
      <w:pStyle w:val="Footer"/>
    </w:pPr>
    <w:r>
      <w:rPr>
        <w:noProof/>
      </w:rPr>
      <w:drawing>
        <wp:inline distT="0" distB="0" distL="0" distR="0" wp14:anchorId="0291FD1C" wp14:editId="35A7C834">
          <wp:extent cx="4048125" cy="4191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4812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5"/>
      <w:gridCol w:w="2541"/>
      <w:gridCol w:w="2942"/>
    </w:tblGrid>
    <w:tr w:rsidR="003979EE" w14:paraId="064C2C1B" w14:textId="77777777" w:rsidTr="006F3B81">
      <w:trPr>
        <w:trHeight w:val="140"/>
        <w:jc w:val="center"/>
      </w:trPr>
      <w:tc>
        <w:tcPr>
          <w:tcW w:w="3145" w:type="dxa"/>
        </w:tcPr>
        <w:p w14:paraId="35CBA2F4" w14:textId="77777777" w:rsidR="003979EE" w:rsidRDefault="006F3B81" w:rsidP="003979EE">
          <w:pPr>
            <w:pStyle w:val="Footer"/>
          </w:pPr>
          <w:bookmarkStart w:id="1" w:name="_Hlk520070937"/>
          <w:r>
            <w:t>benboyer128@gmail.com</w:t>
          </w:r>
        </w:p>
      </w:tc>
      <w:tc>
        <w:tcPr>
          <w:tcW w:w="2541" w:type="dxa"/>
        </w:tcPr>
        <w:p w14:paraId="60373F3C" w14:textId="77777777" w:rsidR="003979EE" w:rsidRDefault="006F3B81" w:rsidP="003979EE">
          <w:pPr>
            <w:pStyle w:val="Footer"/>
          </w:pPr>
          <w:r>
            <w:t xml:space="preserve">(717) – 679 – 9170 </w:t>
          </w:r>
        </w:p>
      </w:tc>
      <w:tc>
        <w:tcPr>
          <w:tcW w:w="2942" w:type="dxa"/>
        </w:tcPr>
        <w:p w14:paraId="4281BD69" w14:textId="644B4470" w:rsidR="003979EE" w:rsidRPr="00700672" w:rsidRDefault="006F3B81" w:rsidP="003979EE">
          <w:pPr>
            <w:pStyle w:val="Footer"/>
            <w:rPr>
              <w:caps w:val="0"/>
            </w:rPr>
          </w:pPr>
          <w:r w:rsidRPr="00700672">
            <w:rPr>
              <w:caps w:val="0"/>
            </w:rPr>
            <w:t>linkedin.com/</w:t>
          </w:r>
          <w:r w:rsidR="00C37CCA" w:rsidRPr="00700672">
            <w:rPr>
              <w:caps w:val="0"/>
            </w:rPr>
            <w:t>in/benjamin-</w:t>
          </w:r>
          <w:r w:rsidR="0014689B">
            <w:rPr>
              <w:caps w:val="0"/>
            </w:rPr>
            <w:t>-</w:t>
          </w:r>
          <w:r w:rsidR="00C37CCA" w:rsidRPr="00700672">
            <w:rPr>
              <w:caps w:val="0"/>
            </w:rPr>
            <w:t>boyer28</w:t>
          </w:r>
        </w:p>
      </w:tc>
    </w:tr>
    <w:bookmarkEnd w:id="1"/>
  </w:tbl>
  <w:p w14:paraId="3344BBCF" w14:textId="77777777" w:rsidR="003979EE" w:rsidRDefault="003979EE" w:rsidP="00397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7E308" w14:textId="77777777" w:rsidR="00D2711F" w:rsidRDefault="00D2711F" w:rsidP="00713050">
      <w:pPr>
        <w:spacing w:line="240" w:lineRule="auto"/>
      </w:pPr>
      <w:r>
        <w:separator/>
      </w:r>
    </w:p>
  </w:footnote>
  <w:footnote w:type="continuationSeparator" w:id="0">
    <w:p w14:paraId="5A6DC7B0" w14:textId="77777777" w:rsidR="00D2711F" w:rsidRDefault="00D2711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D3892" w14:textId="77777777" w:rsidR="0014689B" w:rsidRDefault="00146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8BA3D70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F159ADB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9171D71" wp14:editId="36D177E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83D0109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>
                <w:docPart w:val="8D7411DEC3EB472B98FB61FA619CE8C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CB439D">
                <w:t>bb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A66233C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AE287F8" w14:textId="77777777" w:rsidR="001A5CA9" w:rsidRPr="009B3C40" w:rsidRDefault="00D2711F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F8F849E4365B4E8D900A42B99209D5D9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1F8708B7" w14:textId="6D72AE2C" w:rsidR="001A5CA9" w:rsidRDefault="00D2711F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>
                      <w:docPart w:val="FE8512B9EF8140619EB70C77BBFEDF73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B586C">
                      <w:t>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BA796EC0DFF4403F9C3E0C81D217584A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B62649A" w14:textId="77777777" w:rsidR="001A5CA9" w:rsidRPr="00F207C0" w:rsidRDefault="001A5CA9" w:rsidP="001A5CA9"/>
      </w:tc>
    </w:tr>
  </w:tbl>
  <w:p w14:paraId="4BD3D531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BE59" w14:textId="77777777" w:rsidR="0014689B" w:rsidRDefault="00146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A0771A"/>
    <w:multiLevelType w:val="hybridMultilevel"/>
    <w:tmpl w:val="86F4E3BC"/>
    <w:lvl w:ilvl="0" w:tplc="A7B69FCA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E4A80"/>
    <w:multiLevelType w:val="hybridMultilevel"/>
    <w:tmpl w:val="0AA26E0E"/>
    <w:lvl w:ilvl="0" w:tplc="9F667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6A7B5C"/>
    <w:multiLevelType w:val="hybridMultilevel"/>
    <w:tmpl w:val="CFDA9650"/>
    <w:lvl w:ilvl="0" w:tplc="F8F6BC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12"/>
    <w:rsid w:val="00091382"/>
    <w:rsid w:val="000A07DA"/>
    <w:rsid w:val="000A2BFA"/>
    <w:rsid w:val="000B0619"/>
    <w:rsid w:val="000B61CA"/>
    <w:rsid w:val="000F7610"/>
    <w:rsid w:val="00104412"/>
    <w:rsid w:val="00114ED7"/>
    <w:rsid w:val="00140B0E"/>
    <w:rsid w:val="0014689B"/>
    <w:rsid w:val="00171DD7"/>
    <w:rsid w:val="001A5CA9"/>
    <w:rsid w:val="001B2AC1"/>
    <w:rsid w:val="001B403A"/>
    <w:rsid w:val="001F4583"/>
    <w:rsid w:val="00204368"/>
    <w:rsid w:val="00217980"/>
    <w:rsid w:val="00271662"/>
    <w:rsid w:val="0027404F"/>
    <w:rsid w:val="00290AAA"/>
    <w:rsid w:val="00291423"/>
    <w:rsid w:val="00293B83"/>
    <w:rsid w:val="002B091C"/>
    <w:rsid w:val="002B5C18"/>
    <w:rsid w:val="002C2299"/>
    <w:rsid w:val="002C2CDD"/>
    <w:rsid w:val="002D45C6"/>
    <w:rsid w:val="002F03FA"/>
    <w:rsid w:val="00313E86"/>
    <w:rsid w:val="003142E1"/>
    <w:rsid w:val="00333CD3"/>
    <w:rsid w:val="00340365"/>
    <w:rsid w:val="00342B64"/>
    <w:rsid w:val="00343578"/>
    <w:rsid w:val="00364079"/>
    <w:rsid w:val="003979EE"/>
    <w:rsid w:val="003C5528"/>
    <w:rsid w:val="003D03E5"/>
    <w:rsid w:val="004077FB"/>
    <w:rsid w:val="004244FF"/>
    <w:rsid w:val="00424DD9"/>
    <w:rsid w:val="00435D44"/>
    <w:rsid w:val="0046104A"/>
    <w:rsid w:val="004717C5"/>
    <w:rsid w:val="00492883"/>
    <w:rsid w:val="004A24CC"/>
    <w:rsid w:val="004E5897"/>
    <w:rsid w:val="004F5D79"/>
    <w:rsid w:val="00523479"/>
    <w:rsid w:val="00543DB7"/>
    <w:rsid w:val="005665C1"/>
    <w:rsid w:val="005729B0"/>
    <w:rsid w:val="00581E29"/>
    <w:rsid w:val="00641630"/>
    <w:rsid w:val="00684488"/>
    <w:rsid w:val="006A3CE7"/>
    <w:rsid w:val="006A7746"/>
    <w:rsid w:val="006C4C50"/>
    <w:rsid w:val="006D76B1"/>
    <w:rsid w:val="006F3B81"/>
    <w:rsid w:val="00700672"/>
    <w:rsid w:val="00713050"/>
    <w:rsid w:val="00741125"/>
    <w:rsid w:val="00746F7F"/>
    <w:rsid w:val="007569C1"/>
    <w:rsid w:val="00763832"/>
    <w:rsid w:val="007D2696"/>
    <w:rsid w:val="007D2FD2"/>
    <w:rsid w:val="0080220F"/>
    <w:rsid w:val="00811117"/>
    <w:rsid w:val="00823C54"/>
    <w:rsid w:val="00841146"/>
    <w:rsid w:val="0088504C"/>
    <w:rsid w:val="0089382B"/>
    <w:rsid w:val="008A1907"/>
    <w:rsid w:val="008C6BCA"/>
    <w:rsid w:val="008C7B50"/>
    <w:rsid w:val="008D226B"/>
    <w:rsid w:val="008E4B30"/>
    <w:rsid w:val="00906BEE"/>
    <w:rsid w:val="009243E7"/>
    <w:rsid w:val="00985D58"/>
    <w:rsid w:val="009B3C40"/>
    <w:rsid w:val="009D0465"/>
    <w:rsid w:val="009F13C8"/>
    <w:rsid w:val="00A1107C"/>
    <w:rsid w:val="00A42540"/>
    <w:rsid w:val="00A50939"/>
    <w:rsid w:val="00A74A4F"/>
    <w:rsid w:val="00A7505D"/>
    <w:rsid w:val="00A83413"/>
    <w:rsid w:val="00AA6A40"/>
    <w:rsid w:val="00AA75F6"/>
    <w:rsid w:val="00AD00FD"/>
    <w:rsid w:val="00AE4556"/>
    <w:rsid w:val="00AF0A8E"/>
    <w:rsid w:val="00AF30E1"/>
    <w:rsid w:val="00B5664D"/>
    <w:rsid w:val="00BA3428"/>
    <w:rsid w:val="00BA53EE"/>
    <w:rsid w:val="00BA5B40"/>
    <w:rsid w:val="00BD0206"/>
    <w:rsid w:val="00C2098A"/>
    <w:rsid w:val="00C229EE"/>
    <w:rsid w:val="00C37CCA"/>
    <w:rsid w:val="00C5444A"/>
    <w:rsid w:val="00C612DA"/>
    <w:rsid w:val="00C7741E"/>
    <w:rsid w:val="00C875AB"/>
    <w:rsid w:val="00CA3DF1"/>
    <w:rsid w:val="00CA4581"/>
    <w:rsid w:val="00CB439D"/>
    <w:rsid w:val="00CB5D10"/>
    <w:rsid w:val="00CD652E"/>
    <w:rsid w:val="00CE18D5"/>
    <w:rsid w:val="00D04109"/>
    <w:rsid w:val="00D10207"/>
    <w:rsid w:val="00D2711F"/>
    <w:rsid w:val="00D35FAA"/>
    <w:rsid w:val="00D97A41"/>
    <w:rsid w:val="00DA7AF1"/>
    <w:rsid w:val="00DD3CF6"/>
    <w:rsid w:val="00DD40E6"/>
    <w:rsid w:val="00DD6416"/>
    <w:rsid w:val="00DF4E0A"/>
    <w:rsid w:val="00E02DCD"/>
    <w:rsid w:val="00E12C60"/>
    <w:rsid w:val="00E22E87"/>
    <w:rsid w:val="00E57630"/>
    <w:rsid w:val="00E6343B"/>
    <w:rsid w:val="00E86C2B"/>
    <w:rsid w:val="00EB2D52"/>
    <w:rsid w:val="00ED4A5A"/>
    <w:rsid w:val="00EF7CC9"/>
    <w:rsid w:val="00F207C0"/>
    <w:rsid w:val="00F20AE5"/>
    <w:rsid w:val="00F47E97"/>
    <w:rsid w:val="00F503EF"/>
    <w:rsid w:val="00F645C7"/>
    <w:rsid w:val="00FA56E8"/>
    <w:rsid w:val="00FB586C"/>
    <w:rsid w:val="00FD370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8DF9E"/>
  <w15:chartTrackingRefBased/>
  <w15:docId w15:val="{5874CC6F-B671-481A-96E9-B8C1B1AE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domain">
    <w:name w:val="domain"/>
    <w:basedOn w:val="DefaultParagraphFont"/>
    <w:rsid w:val="00C229EE"/>
  </w:style>
  <w:style w:type="character" w:customStyle="1" w:styleId="vanity-name">
    <w:name w:val="vanity-name"/>
    <w:basedOn w:val="DefaultParagraphFont"/>
    <w:rsid w:val="00C229EE"/>
  </w:style>
  <w:style w:type="character" w:styleId="UnresolvedMention">
    <w:name w:val="Unresolved Mention"/>
    <w:basedOn w:val="DefaultParagraphFont"/>
    <w:uiPriority w:val="99"/>
    <w:semiHidden/>
    <w:unhideWhenUsed/>
    <w:rsid w:val="00D35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ffhundred.github.io/Portfolio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AB6A33146049A19677AB341CBB5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5FA81-3D21-44E2-82F5-0C5B7EE229D8}"/>
      </w:docPartPr>
      <w:docPartBody>
        <w:p w:rsidR="005463BE" w:rsidRDefault="001A74B2">
          <w:pPr>
            <w:pStyle w:val="D9AB6A33146049A19677AB341CBB534F"/>
          </w:pPr>
          <w:r w:rsidRPr="00906BEE">
            <w:t>YN</w:t>
          </w:r>
        </w:p>
      </w:docPartBody>
    </w:docPart>
    <w:docPart>
      <w:docPartPr>
        <w:name w:val="3674AC64FB314B8F9664CEB3552B0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8445B-E603-49D7-BA33-0402143A40C0}"/>
      </w:docPartPr>
      <w:docPartBody>
        <w:p w:rsidR="005463BE" w:rsidRDefault="001A74B2">
          <w:pPr>
            <w:pStyle w:val="3674AC64FB314B8F9664CEB3552B0FF3"/>
          </w:pPr>
          <w:r w:rsidRPr="00906BEE">
            <w:t>Objective</w:t>
          </w:r>
        </w:p>
      </w:docPartBody>
    </w:docPart>
    <w:docPart>
      <w:docPartPr>
        <w:name w:val="92A7408F66924BBEBE36887F569C4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DB19C-24E0-4887-A46A-517019ECA2A7}"/>
      </w:docPartPr>
      <w:docPartBody>
        <w:p w:rsidR="005463BE" w:rsidRDefault="001A74B2">
          <w:pPr>
            <w:pStyle w:val="92A7408F66924BBEBE36887F569C4772"/>
          </w:pPr>
          <w:r w:rsidRPr="00906BEE">
            <w:t>Skills</w:t>
          </w:r>
        </w:p>
      </w:docPartBody>
    </w:docPart>
    <w:docPart>
      <w:docPartPr>
        <w:name w:val="C0089E6FEEF648008FC721BAF1348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BD1A6-BE37-4B9E-9E1C-4E5D607CC3E0}"/>
      </w:docPartPr>
      <w:docPartBody>
        <w:p w:rsidR="005463BE" w:rsidRDefault="001A74B2">
          <w:pPr>
            <w:pStyle w:val="C0089E6FEEF648008FC721BAF13487C5"/>
          </w:pPr>
          <w:r>
            <w:t>Your name</w:t>
          </w:r>
        </w:p>
      </w:docPartBody>
    </w:docPart>
    <w:docPart>
      <w:docPartPr>
        <w:name w:val="3116916C43D14BE18952DB8DFE62A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9DB92-3C4C-42C6-9202-DB58BA4AE2B3}"/>
      </w:docPartPr>
      <w:docPartBody>
        <w:p w:rsidR="005463BE" w:rsidRDefault="001A74B2">
          <w:pPr>
            <w:pStyle w:val="3116916C43D14BE18952DB8DFE62AAF1"/>
          </w:pPr>
          <w:r w:rsidRPr="00906BEE">
            <w:t>Profession or Industry</w:t>
          </w:r>
        </w:p>
      </w:docPartBody>
    </w:docPart>
    <w:docPart>
      <w:docPartPr>
        <w:name w:val="92FE17236D8341ADAD09125E854A1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4A56-3F78-4E24-9A48-BFD333C47439}"/>
      </w:docPartPr>
      <w:docPartBody>
        <w:p w:rsidR="005463BE" w:rsidRDefault="001A74B2">
          <w:pPr>
            <w:pStyle w:val="92FE17236D8341ADAD09125E854A16BE"/>
          </w:pPr>
          <w:r w:rsidRPr="00906BEE">
            <w:t>Experience</w:t>
          </w:r>
        </w:p>
      </w:docPartBody>
    </w:docPart>
    <w:docPart>
      <w:docPartPr>
        <w:name w:val="38020DBEC42C4ADF808F585B3B8E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F7C61-FB7A-4C51-82B0-7E3B8EE16BD6}"/>
      </w:docPartPr>
      <w:docPartBody>
        <w:p w:rsidR="005463BE" w:rsidRDefault="001A74B2">
          <w:pPr>
            <w:pStyle w:val="38020DBEC42C4ADF808F585B3B8EFEA8"/>
          </w:pPr>
          <w:r w:rsidRPr="00906BEE">
            <w:t>Education</w:t>
          </w:r>
        </w:p>
      </w:docPartBody>
    </w:docPart>
    <w:docPart>
      <w:docPartPr>
        <w:name w:val="EEDD8B4951414B89889305A0BEB7B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509E5-69E1-4C9C-8A8A-0BF7CD025F18}"/>
      </w:docPartPr>
      <w:docPartBody>
        <w:p w:rsidR="005463BE" w:rsidRDefault="001A74B2">
          <w:pPr>
            <w:pStyle w:val="EEDD8B4951414B89889305A0BEB7B24E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323D7BA02BFD473D859CA87819D8C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4BBE6-7016-45B5-9439-99626E2B647A}"/>
      </w:docPartPr>
      <w:docPartBody>
        <w:p w:rsidR="005463BE" w:rsidRDefault="001A74B2">
          <w:pPr>
            <w:pStyle w:val="323D7BA02BFD473D859CA87819D8CDB6"/>
          </w:pPr>
          <w:r w:rsidRPr="00906BEE">
            <w:t>Date Earned</w:t>
          </w:r>
        </w:p>
      </w:docPartBody>
    </w:docPart>
    <w:docPart>
      <w:docPartPr>
        <w:name w:val="625DED6CDDE441BA9B11FCD8FA78E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6B350-8913-4431-986D-96661D9D8718}"/>
      </w:docPartPr>
      <w:docPartBody>
        <w:p w:rsidR="005463BE" w:rsidRDefault="001A74B2">
          <w:pPr>
            <w:pStyle w:val="625DED6CDDE441BA9B11FCD8FA78EE5D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F607A68C6D2C40609EDB4417CA0A9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75A0F-DEAD-483E-A8FF-D0EBE471E9E9}"/>
      </w:docPartPr>
      <w:docPartBody>
        <w:p w:rsidR="005463BE" w:rsidRDefault="001A74B2">
          <w:pPr>
            <w:pStyle w:val="F607A68C6D2C40609EDB4417CA0A95BF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8D7411DEC3EB472B98FB61FA619CE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A0C57-ABDE-4294-BF91-3A0CFF3B656E}"/>
      </w:docPartPr>
      <w:docPartBody>
        <w:p w:rsidR="005463BE" w:rsidRDefault="0035153A" w:rsidP="0035153A">
          <w:pPr>
            <w:pStyle w:val="8D7411DEC3EB472B98FB61FA619CE8C8"/>
          </w:pPr>
          <w:r w:rsidRPr="00906BEE">
            <w:t>YN</w:t>
          </w:r>
        </w:p>
      </w:docPartBody>
    </w:docPart>
    <w:docPart>
      <w:docPartPr>
        <w:name w:val="BA796EC0DFF4403F9C3E0C81D2175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FC810-DD9A-4274-AA02-544FE9D450EE}"/>
      </w:docPartPr>
      <w:docPartBody>
        <w:p w:rsidR="005463BE" w:rsidRDefault="0035153A" w:rsidP="0035153A">
          <w:pPr>
            <w:pStyle w:val="BA796EC0DFF4403F9C3E0C81D217584A"/>
          </w:pPr>
          <w:r w:rsidRPr="00906BEE">
            <w:t>Objective</w:t>
          </w:r>
        </w:p>
      </w:docPartBody>
    </w:docPart>
    <w:docPart>
      <w:docPartPr>
        <w:name w:val="FE8512B9EF8140619EB70C77BBFED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666F0-CAFE-4D00-85A5-4146EF2B219A}"/>
      </w:docPartPr>
      <w:docPartBody>
        <w:p w:rsidR="005463BE" w:rsidRDefault="0035153A" w:rsidP="0035153A">
          <w:pPr>
            <w:pStyle w:val="FE8512B9EF8140619EB70C77BBFEDF73"/>
          </w:pPr>
          <w:r w:rsidRPr="00906BEE">
            <w:t>School</w:t>
          </w:r>
        </w:p>
      </w:docPartBody>
    </w:docPart>
    <w:docPart>
      <w:docPartPr>
        <w:name w:val="F8F849E4365B4E8D900A42B99209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A7D55-BFB9-4774-B36F-6E8DDF8EDE50}"/>
      </w:docPartPr>
      <w:docPartBody>
        <w:p w:rsidR="005463BE" w:rsidRDefault="0035153A" w:rsidP="0035153A">
          <w:pPr>
            <w:pStyle w:val="F8F849E4365B4E8D900A42B99209D5D9"/>
          </w:pPr>
          <w:r w:rsidRPr="00906BEE">
            <w:t>Degree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3A"/>
    <w:rsid w:val="000B4482"/>
    <w:rsid w:val="000E0BB7"/>
    <w:rsid w:val="001A74B2"/>
    <w:rsid w:val="0035153A"/>
    <w:rsid w:val="004D2BA6"/>
    <w:rsid w:val="004F5FC1"/>
    <w:rsid w:val="005463BE"/>
    <w:rsid w:val="005B1B50"/>
    <w:rsid w:val="00605AD7"/>
    <w:rsid w:val="00783866"/>
    <w:rsid w:val="007A64CF"/>
    <w:rsid w:val="00D6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AB6A33146049A19677AB341CBB534F">
    <w:name w:val="D9AB6A33146049A19677AB341CBB534F"/>
  </w:style>
  <w:style w:type="paragraph" w:customStyle="1" w:styleId="3674AC64FB314B8F9664CEB3552B0FF3">
    <w:name w:val="3674AC64FB314B8F9664CEB3552B0FF3"/>
  </w:style>
  <w:style w:type="paragraph" w:customStyle="1" w:styleId="00D97EE568774906A3B20CA8BB7F8FF9">
    <w:name w:val="00D97EE568774906A3B20CA8BB7F8FF9"/>
  </w:style>
  <w:style w:type="paragraph" w:customStyle="1" w:styleId="92A7408F66924BBEBE36887F569C4772">
    <w:name w:val="92A7408F66924BBEBE36887F569C4772"/>
  </w:style>
  <w:style w:type="paragraph" w:customStyle="1" w:styleId="2831E2BD8F4D4CC6A3BDB841F106963B">
    <w:name w:val="2831E2BD8F4D4CC6A3BDB841F106963B"/>
  </w:style>
  <w:style w:type="paragraph" w:customStyle="1" w:styleId="C0089E6FEEF648008FC721BAF13487C5">
    <w:name w:val="C0089E6FEEF648008FC721BAF13487C5"/>
  </w:style>
  <w:style w:type="paragraph" w:customStyle="1" w:styleId="3116916C43D14BE18952DB8DFE62AAF1">
    <w:name w:val="3116916C43D14BE18952DB8DFE62AAF1"/>
  </w:style>
  <w:style w:type="paragraph" w:customStyle="1" w:styleId="6F7A0745675A46F9AABF6FDD3C81A41C">
    <w:name w:val="6F7A0745675A46F9AABF6FDD3C81A41C"/>
  </w:style>
  <w:style w:type="paragraph" w:customStyle="1" w:styleId="92FE17236D8341ADAD09125E854A16BE">
    <w:name w:val="92FE17236D8341ADAD09125E854A16BE"/>
  </w:style>
  <w:style w:type="paragraph" w:customStyle="1" w:styleId="90A833F295604B39B92B7FB14C7E9747">
    <w:name w:val="90A833F295604B39B92B7FB14C7E9747"/>
  </w:style>
  <w:style w:type="paragraph" w:customStyle="1" w:styleId="545CBFAD05234C2099DD80B5EE10236F">
    <w:name w:val="545CBFAD05234C2099DD80B5EE10236F"/>
  </w:style>
  <w:style w:type="paragraph" w:customStyle="1" w:styleId="1DEFE53C2F604B1ABC7DAD3E0D475683">
    <w:name w:val="1DEFE53C2F604B1ABC7DAD3E0D475683"/>
  </w:style>
  <w:style w:type="paragraph" w:customStyle="1" w:styleId="6B2055F6B90E49539CBDD8EA1F8C954C">
    <w:name w:val="6B2055F6B90E49539CBDD8EA1F8C954C"/>
  </w:style>
  <w:style w:type="paragraph" w:customStyle="1" w:styleId="BD4064FCE586462CAFA9D81A2D8E4776">
    <w:name w:val="BD4064FCE586462CAFA9D81A2D8E4776"/>
  </w:style>
  <w:style w:type="paragraph" w:customStyle="1" w:styleId="A910EBCB66234982B27FEFCCBCCC49AD">
    <w:name w:val="A910EBCB66234982B27FEFCCBCCC49AD"/>
  </w:style>
  <w:style w:type="paragraph" w:customStyle="1" w:styleId="D2B2FE69474E48EAA545626307D949F8">
    <w:name w:val="D2B2FE69474E48EAA545626307D949F8"/>
  </w:style>
  <w:style w:type="paragraph" w:customStyle="1" w:styleId="63CE32083913463FB31380FEF4EE28CB">
    <w:name w:val="63CE32083913463FB31380FEF4EE28CB"/>
  </w:style>
  <w:style w:type="paragraph" w:customStyle="1" w:styleId="AD38D3141E95498780B1CBCCD8E1E448">
    <w:name w:val="AD38D3141E95498780B1CBCCD8E1E448"/>
  </w:style>
  <w:style w:type="paragraph" w:customStyle="1" w:styleId="5CCC5EE448884C0E8C6EF401DB068F6D">
    <w:name w:val="5CCC5EE448884C0E8C6EF401DB068F6D"/>
  </w:style>
  <w:style w:type="paragraph" w:customStyle="1" w:styleId="38020DBEC42C4ADF808F585B3B8EFEA8">
    <w:name w:val="38020DBEC42C4ADF808F585B3B8EFEA8"/>
  </w:style>
  <w:style w:type="paragraph" w:customStyle="1" w:styleId="7A8B550968D34A75BAF273BA634E2B34">
    <w:name w:val="7A8B550968D34A75BAF273BA634E2B34"/>
  </w:style>
  <w:style w:type="paragraph" w:customStyle="1" w:styleId="A5F02F261B4F45F7BAD2EA12ED13D060">
    <w:name w:val="A5F02F261B4F45F7BAD2EA12ED13D060"/>
  </w:style>
  <w:style w:type="paragraph" w:customStyle="1" w:styleId="E1BA2693F9124F14A3900B1813A47321">
    <w:name w:val="E1BA2693F9124F14A3900B1813A47321"/>
  </w:style>
  <w:style w:type="paragraph" w:customStyle="1" w:styleId="EEDD8B4951414B89889305A0BEB7B24E">
    <w:name w:val="EEDD8B4951414B89889305A0BEB7B24E"/>
  </w:style>
  <w:style w:type="paragraph" w:customStyle="1" w:styleId="DBA79C928A424DEC8E06AE49BEF23823">
    <w:name w:val="DBA79C928A424DEC8E06AE49BEF23823"/>
  </w:style>
  <w:style w:type="paragraph" w:customStyle="1" w:styleId="323D7BA02BFD473D859CA87819D8CDB6">
    <w:name w:val="323D7BA02BFD473D859CA87819D8CDB6"/>
  </w:style>
  <w:style w:type="paragraph" w:customStyle="1" w:styleId="30EDC4BC55BF412AA66E6C042BDAFFAB">
    <w:name w:val="30EDC4BC55BF412AA66E6C042BDAFFAB"/>
  </w:style>
  <w:style w:type="paragraph" w:customStyle="1" w:styleId="625DED6CDDE441BA9B11FCD8FA78EE5D">
    <w:name w:val="625DED6CDDE441BA9B11FCD8FA78EE5D"/>
  </w:style>
  <w:style w:type="paragraph" w:customStyle="1" w:styleId="30DA47A76D2945BB9D9002E4553C2C1E">
    <w:name w:val="30DA47A76D2945BB9D9002E4553C2C1E"/>
  </w:style>
  <w:style w:type="paragraph" w:customStyle="1" w:styleId="F607A68C6D2C40609EDB4417CA0A95BF">
    <w:name w:val="F607A68C6D2C40609EDB4417CA0A95BF"/>
  </w:style>
  <w:style w:type="paragraph" w:customStyle="1" w:styleId="A172040BD2EA42468101A76A6DDAB41B">
    <w:name w:val="A172040BD2EA42468101A76A6DDAB41B"/>
    <w:rsid w:val="0035153A"/>
  </w:style>
  <w:style w:type="paragraph" w:customStyle="1" w:styleId="4D31D632A7A541BD8FB2A1DA5F3E04A4">
    <w:name w:val="4D31D632A7A541BD8FB2A1DA5F3E04A4"/>
    <w:rsid w:val="0035153A"/>
  </w:style>
  <w:style w:type="paragraph" w:customStyle="1" w:styleId="E175ADDB44B040C5B67A584E35158DEE">
    <w:name w:val="E175ADDB44B040C5B67A584E35158DEE"/>
    <w:rsid w:val="0035153A"/>
  </w:style>
  <w:style w:type="paragraph" w:customStyle="1" w:styleId="8D7411DEC3EB472B98FB61FA619CE8C8">
    <w:name w:val="8D7411DEC3EB472B98FB61FA619CE8C8"/>
    <w:rsid w:val="0035153A"/>
  </w:style>
  <w:style w:type="paragraph" w:customStyle="1" w:styleId="BA796EC0DFF4403F9C3E0C81D217584A">
    <w:name w:val="BA796EC0DFF4403F9C3E0C81D217584A"/>
    <w:rsid w:val="0035153A"/>
  </w:style>
  <w:style w:type="paragraph" w:customStyle="1" w:styleId="30CF0373853247C7B8C1893D9DA6FF67">
    <w:name w:val="30CF0373853247C7B8C1893D9DA6FF67"/>
    <w:rsid w:val="0035153A"/>
  </w:style>
  <w:style w:type="paragraph" w:customStyle="1" w:styleId="FE8512B9EF8140619EB70C77BBFEDF73">
    <w:name w:val="FE8512B9EF8140619EB70C77BBFEDF73"/>
    <w:rsid w:val="0035153A"/>
  </w:style>
  <w:style w:type="paragraph" w:customStyle="1" w:styleId="A26D8C5B1A1F4B558DFAA18E1D3C8870">
    <w:name w:val="A26D8C5B1A1F4B558DFAA18E1D3C8870"/>
    <w:rsid w:val="0035153A"/>
  </w:style>
  <w:style w:type="paragraph" w:customStyle="1" w:styleId="1593B98966C44654981DDF69BB90812B">
    <w:name w:val="1593B98966C44654981DDF69BB90812B"/>
    <w:rsid w:val="0035153A"/>
  </w:style>
  <w:style w:type="paragraph" w:customStyle="1" w:styleId="6897CFF775804BDF835B75A18B0782FF">
    <w:name w:val="6897CFF775804BDF835B75A18B0782FF"/>
    <w:rsid w:val="0035153A"/>
  </w:style>
  <w:style w:type="paragraph" w:customStyle="1" w:styleId="F8F849E4365B4E8D900A42B99209D5D9">
    <w:name w:val="F8F849E4365B4E8D900A42B99209D5D9"/>
    <w:rsid w:val="0035153A"/>
  </w:style>
  <w:style w:type="paragraph" w:customStyle="1" w:styleId="5AD875F02081415F8ACFA5B2A2AE4D1D">
    <w:name w:val="5AD875F02081415F8ACFA5B2A2AE4D1D"/>
    <w:rsid w:val="0035153A"/>
  </w:style>
  <w:style w:type="paragraph" w:customStyle="1" w:styleId="6F329D1A34ED4B4C9BEB9969C2C9A024">
    <w:name w:val="6F329D1A34ED4B4C9BEB9969C2C9A024"/>
    <w:rsid w:val="0035153A"/>
  </w:style>
  <w:style w:type="paragraph" w:customStyle="1" w:styleId="510B157BA0674A0BA8842C925E1460FD">
    <w:name w:val="510B157BA0674A0BA8842C925E1460FD"/>
    <w:rsid w:val="0035153A"/>
  </w:style>
  <w:style w:type="paragraph" w:customStyle="1" w:styleId="37F4D1DDEFF343CE9A69914E5B0CDEAA">
    <w:name w:val="37F4D1DDEFF343CE9A69914E5B0CDEAA"/>
    <w:rsid w:val="00351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(717) – 679 – 9170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23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developer</dc:subject>
  <dc:creator>Benjamin Boyer</dc:creator>
  <cp:keywords/>
  <dc:description/>
  <cp:lastModifiedBy>Ben</cp:lastModifiedBy>
  <cp:revision>3</cp:revision>
  <cp:lastPrinted>2019-09-28T18:41:00Z</cp:lastPrinted>
  <dcterms:created xsi:type="dcterms:W3CDTF">2020-01-21T02:41:00Z</dcterms:created>
  <dcterms:modified xsi:type="dcterms:W3CDTF">2020-01-21T02:42:00Z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